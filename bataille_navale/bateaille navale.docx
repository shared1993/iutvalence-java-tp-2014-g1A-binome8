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5C" w:rsidRDefault="0037375C" w:rsidP="00210BCA">
      <w:pPr>
        <w:spacing w:after="0"/>
      </w:pPr>
      <w:r w:rsidRPr="0037375C">
        <w:t>Objets en MAJUSCULES</w:t>
      </w:r>
    </w:p>
    <w:p w:rsidR="0037375C" w:rsidRPr="0037375C" w:rsidRDefault="0037375C" w:rsidP="00210BCA">
      <w:pPr>
        <w:spacing w:after="0"/>
      </w:pPr>
    </w:p>
    <w:p w:rsidR="00210BCA" w:rsidRPr="00210BCA" w:rsidRDefault="0037375C" w:rsidP="00210BCA">
      <w:pPr>
        <w:spacing w:after="0"/>
        <w:rPr>
          <w:b/>
          <w:u w:val="single"/>
        </w:rPr>
      </w:pPr>
      <w:r w:rsidRPr="00210BCA">
        <w:rPr>
          <w:b/>
          <w:u w:val="single"/>
        </w:rPr>
        <w:t>Initialisation</w:t>
      </w:r>
      <w:r w:rsidR="00210BCA" w:rsidRPr="00210BCA">
        <w:rPr>
          <w:b/>
          <w:u w:val="single"/>
        </w:rPr>
        <w:t xml:space="preserve"> de la partie</w:t>
      </w:r>
    </w:p>
    <w:p w:rsidR="00210BCA" w:rsidRDefault="00210BCA" w:rsidP="00210BCA">
      <w:pPr>
        <w:spacing w:after="0"/>
      </w:pPr>
      <w:r>
        <w:t xml:space="preserve">1) le </w:t>
      </w:r>
      <w:r w:rsidR="00B42FC0">
        <w:t>j</w:t>
      </w:r>
      <w:r w:rsidR="006405F5">
        <w:t>oueur</w:t>
      </w:r>
      <w:r>
        <w:t xml:space="preserve"> </w:t>
      </w:r>
      <w:r w:rsidR="006405F5">
        <w:t>appelle</w:t>
      </w:r>
      <w:r>
        <w:t xml:space="preserve"> un PLATEAU_BATEAU, le </w:t>
      </w:r>
      <w:r w:rsidR="006405F5">
        <w:t>plateau</w:t>
      </w:r>
      <w:r>
        <w:t xml:space="preserve"> contenant ses bateaux</w:t>
      </w:r>
    </w:p>
    <w:p w:rsidR="006405F5" w:rsidRDefault="00B42FC0" w:rsidP="00210BCA">
      <w:pPr>
        <w:spacing w:after="0"/>
      </w:pPr>
      <w:r>
        <w:t>2) le j</w:t>
      </w:r>
      <w:r w:rsidR="00210BCA">
        <w:t xml:space="preserve">oueur créé ses bateaux: pour </w:t>
      </w:r>
      <w:r w:rsidR="006405F5">
        <w:t>chaque</w:t>
      </w:r>
      <w:r w:rsidR="00210BCA">
        <w:t xml:space="preserve"> instances de bateaux (porte avion </w:t>
      </w:r>
      <w:r w:rsidR="006405F5">
        <w:t>etc.</w:t>
      </w:r>
      <w:r w:rsidR="00210BCA">
        <w:t xml:space="preserve">) il </w:t>
      </w:r>
      <w:r w:rsidR="006405F5">
        <w:t>assigne</w:t>
      </w:r>
      <w:r w:rsidR="00210BCA">
        <w:t xml:space="preserve"> les </w:t>
      </w:r>
    </w:p>
    <w:p w:rsidR="00210BCA" w:rsidRDefault="006405F5" w:rsidP="00210BCA">
      <w:pPr>
        <w:spacing w:after="0"/>
      </w:pPr>
      <w:r>
        <w:t xml:space="preserve">    </w:t>
      </w:r>
      <w:r w:rsidR="0037375C">
        <w:t>CASE</w:t>
      </w:r>
      <w:r w:rsidR="00210BCA">
        <w:t xml:space="preserve"> le composant</w:t>
      </w:r>
    </w:p>
    <w:p w:rsidR="00210BCA" w:rsidRDefault="00210BCA" w:rsidP="00210BCA">
      <w:pPr>
        <w:spacing w:after="0"/>
      </w:pPr>
      <w:r>
        <w:t xml:space="preserve">3) les cases de </w:t>
      </w:r>
      <w:r w:rsidR="006405F5">
        <w:t>tous</w:t>
      </w:r>
      <w:r>
        <w:t xml:space="preserve"> les bateaux sont </w:t>
      </w:r>
      <w:r w:rsidR="006405F5">
        <w:t>placées</w:t>
      </w:r>
      <w:r>
        <w:t xml:space="preserve"> dans un TABLEAU_DE_CASES_BATEAU</w:t>
      </w:r>
    </w:p>
    <w:p w:rsidR="00210BCA" w:rsidRDefault="00210BCA" w:rsidP="00210BCA">
      <w:pPr>
        <w:spacing w:after="0"/>
      </w:pPr>
      <w:r>
        <w:t xml:space="preserve">4) le joueur </w:t>
      </w:r>
      <w:r w:rsidR="006405F5">
        <w:t>appelle</w:t>
      </w:r>
      <w:r>
        <w:t xml:space="preserve"> un PLATEAU_COUP_JOUEE, le plateau contenant ses propres coups joués</w:t>
      </w:r>
    </w:p>
    <w:p w:rsidR="00210BCA" w:rsidRDefault="00210BCA" w:rsidP="00210BCA">
      <w:pPr>
        <w:spacing w:after="0"/>
      </w:pPr>
      <w:r>
        <w:t xml:space="preserve">5) les cases jouée sont placés dans un TABLEAUX_DE_CASES_JOUEE (au </w:t>
      </w:r>
      <w:r w:rsidR="006405F5">
        <w:t>début</w:t>
      </w:r>
      <w:r>
        <w:t xml:space="preserve"> aucun coup joué, le tableau est vide)</w:t>
      </w:r>
    </w:p>
    <w:p w:rsidR="00210BCA" w:rsidRDefault="00210BCA" w:rsidP="00210BCA">
      <w:pPr>
        <w:spacing w:after="0"/>
      </w:pPr>
    </w:p>
    <w:p w:rsidR="00210BCA" w:rsidRPr="00210BCA" w:rsidRDefault="0037375C" w:rsidP="00210BCA">
      <w:pPr>
        <w:spacing w:after="0"/>
        <w:rPr>
          <w:b/>
          <w:u w:val="single"/>
        </w:rPr>
      </w:pPr>
      <w:r w:rsidRPr="00210BCA">
        <w:rPr>
          <w:b/>
          <w:u w:val="single"/>
        </w:rPr>
        <w:t>Déroulement</w:t>
      </w:r>
      <w:r w:rsidR="00210BCA" w:rsidRPr="00210BCA">
        <w:rPr>
          <w:b/>
          <w:u w:val="single"/>
        </w:rPr>
        <w:t xml:space="preserve"> de la partie</w:t>
      </w:r>
    </w:p>
    <w:p w:rsidR="00FC34DC" w:rsidRDefault="00210BCA" w:rsidP="00210BCA">
      <w:pPr>
        <w:spacing w:after="0"/>
      </w:pPr>
      <w:r>
        <w:t xml:space="preserve">1) le Joueur_1 </w:t>
      </w:r>
      <w:r>
        <w:t>énonce</w:t>
      </w:r>
      <w:r>
        <w:t xml:space="preserve"> une CASE (coordonne X;Y)</w:t>
      </w:r>
    </w:p>
    <w:p w:rsidR="00210BCA" w:rsidRDefault="00FC34DC" w:rsidP="00FC34DC">
      <w:pPr>
        <w:spacing w:after="0"/>
        <w:ind w:left="708" w:firstLine="708"/>
        <w:rPr>
          <w:b/>
          <w:i/>
        </w:rPr>
      </w:pPr>
      <w:r>
        <w:t>-</w:t>
      </w:r>
      <w:r w:rsidR="00210BCA">
        <w:t xml:space="preserve"> </w:t>
      </w:r>
      <w:r w:rsidR="00210BCA" w:rsidRPr="00210BCA">
        <w:rPr>
          <w:b/>
          <w:i/>
        </w:rPr>
        <w:t xml:space="preserve">&lt;on passe </w:t>
      </w:r>
      <w:r w:rsidR="00210BCA" w:rsidRPr="00210BCA">
        <w:rPr>
          <w:b/>
          <w:i/>
        </w:rPr>
        <w:t>à</w:t>
      </w:r>
      <w:r w:rsidR="00210BCA" w:rsidRPr="00210BCA">
        <w:rPr>
          <w:b/>
          <w:i/>
        </w:rPr>
        <w:t xml:space="preserve"> l'</w:t>
      </w:r>
      <w:r w:rsidR="00210BCA" w:rsidRPr="00210BCA">
        <w:rPr>
          <w:b/>
          <w:i/>
        </w:rPr>
        <w:t>étape</w:t>
      </w:r>
      <w:r w:rsidR="00210BCA" w:rsidRPr="00210BCA">
        <w:rPr>
          <w:b/>
          <w:i/>
        </w:rPr>
        <w:t xml:space="preserve"> 2)&gt;</w:t>
      </w:r>
    </w:p>
    <w:p w:rsidR="00210BCA" w:rsidRDefault="00210BCA" w:rsidP="00210BCA">
      <w:pPr>
        <w:spacing w:after="0"/>
      </w:pPr>
    </w:p>
    <w:p w:rsidR="00210BCA" w:rsidRDefault="00210BCA" w:rsidP="00210BCA">
      <w:pPr>
        <w:spacing w:after="0"/>
      </w:pPr>
      <w:r>
        <w:t xml:space="preserve">2) on </w:t>
      </w:r>
      <w:r>
        <w:t>parcourt</w:t>
      </w:r>
      <w:r>
        <w:t xml:space="preserve"> TABLEAUX</w:t>
      </w:r>
      <w:r w:rsidR="006E6E60">
        <w:t>_</w:t>
      </w:r>
      <w:r>
        <w:t>DE</w:t>
      </w:r>
      <w:r w:rsidR="006E6E60">
        <w:t>_</w:t>
      </w:r>
      <w:r>
        <w:t>CASES</w:t>
      </w:r>
      <w:r w:rsidR="006E6E60">
        <w:t>_</w:t>
      </w:r>
      <w:r>
        <w:t>JOUEE</w:t>
      </w:r>
    </w:p>
    <w:p w:rsidR="00210BCA" w:rsidRDefault="00210BCA" w:rsidP="00210BCA">
      <w:pPr>
        <w:spacing w:after="0"/>
      </w:pPr>
      <w:r>
        <w:tab/>
        <w:t>2.1)</w:t>
      </w:r>
      <w:r>
        <w:t xml:space="preserve"> </w:t>
      </w:r>
      <w:r>
        <w:t xml:space="preserve">si la CASE y figure: </w:t>
      </w:r>
    </w:p>
    <w:p w:rsidR="00FC34DC" w:rsidRDefault="00210BCA" w:rsidP="00210BCA">
      <w:pPr>
        <w:spacing w:after="0"/>
      </w:pPr>
      <w:r>
        <w:tab/>
      </w:r>
      <w:r>
        <w:tab/>
        <w:t xml:space="preserve">- on affiche "case </w:t>
      </w:r>
      <w:r>
        <w:t>déjà</w:t>
      </w:r>
      <w:r>
        <w:t xml:space="preserve"> </w:t>
      </w:r>
      <w:r>
        <w:t>jouée</w:t>
      </w:r>
      <w:r w:rsidR="00FC34DC">
        <w:t xml:space="preserve">" </w:t>
      </w:r>
    </w:p>
    <w:p w:rsidR="00210BCA" w:rsidRPr="00210BCA" w:rsidRDefault="00FC34DC" w:rsidP="00FC34DC">
      <w:pPr>
        <w:spacing w:after="0"/>
        <w:ind w:left="708" w:firstLine="708"/>
        <w:rPr>
          <w:b/>
          <w:i/>
        </w:rPr>
      </w:pPr>
      <w:r>
        <w:t>-</w:t>
      </w:r>
      <w:r w:rsidR="00210BCA">
        <w:t xml:space="preserve"> </w:t>
      </w:r>
      <w:r w:rsidR="00210BCA" w:rsidRPr="00210BCA">
        <w:rPr>
          <w:b/>
          <w:i/>
        </w:rPr>
        <w:t xml:space="preserve">&lt;on retourne </w:t>
      </w:r>
      <w:r w:rsidR="00210BCA" w:rsidRPr="00210BCA">
        <w:rPr>
          <w:b/>
          <w:i/>
        </w:rPr>
        <w:t>à</w:t>
      </w:r>
      <w:r w:rsidR="00210BCA" w:rsidRPr="00210BCA">
        <w:rPr>
          <w:b/>
          <w:i/>
        </w:rPr>
        <w:t xml:space="preserve"> l'</w:t>
      </w:r>
      <w:r w:rsidR="00210BCA" w:rsidRPr="00210BCA">
        <w:rPr>
          <w:b/>
          <w:i/>
        </w:rPr>
        <w:t>étape</w:t>
      </w:r>
      <w:r w:rsidR="00210BCA" w:rsidRPr="00210BCA">
        <w:rPr>
          <w:b/>
          <w:i/>
        </w:rPr>
        <w:t xml:space="preserve"> 1)&gt;</w:t>
      </w:r>
    </w:p>
    <w:p w:rsidR="00210BCA" w:rsidRDefault="00210BCA" w:rsidP="00210BCA">
      <w:pPr>
        <w:spacing w:after="0"/>
      </w:pPr>
      <w:r>
        <w:tab/>
        <w:t>2.2)</w:t>
      </w:r>
      <w:r>
        <w:t xml:space="preserve"> </w:t>
      </w:r>
      <w:r>
        <w:t xml:space="preserve">si la CASE n'y figure pas: </w:t>
      </w:r>
    </w:p>
    <w:p w:rsidR="00FC34DC" w:rsidRDefault="00210BCA" w:rsidP="00210BCA">
      <w:pPr>
        <w:spacing w:after="0"/>
      </w:pPr>
      <w:r>
        <w:tab/>
      </w:r>
      <w:r>
        <w:tab/>
        <w:t xml:space="preserve">- on l'enregistre dans le TABLEAU_DE_CASES_JOUEE </w:t>
      </w:r>
    </w:p>
    <w:p w:rsidR="00210BCA" w:rsidRDefault="00FC34DC" w:rsidP="00FC34DC">
      <w:pPr>
        <w:spacing w:after="0"/>
        <w:ind w:left="708" w:firstLine="708"/>
      </w:pPr>
      <w:r>
        <w:t>-</w:t>
      </w:r>
      <w:r w:rsidR="000205C3">
        <w:t xml:space="preserve"> </w:t>
      </w:r>
      <w:r w:rsidR="00210BCA" w:rsidRPr="00210BCA">
        <w:rPr>
          <w:b/>
          <w:i/>
        </w:rPr>
        <w:t xml:space="preserve">&lt;on passe </w:t>
      </w:r>
      <w:r w:rsidR="00210BCA" w:rsidRPr="00210BCA">
        <w:rPr>
          <w:b/>
          <w:i/>
        </w:rPr>
        <w:t>à</w:t>
      </w:r>
      <w:r w:rsidR="00210BCA" w:rsidRPr="00210BCA">
        <w:rPr>
          <w:b/>
          <w:i/>
        </w:rPr>
        <w:t xml:space="preserve"> l'</w:t>
      </w:r>
      <w:r w:rsidR="00210BCA" w:rsidRPr="00210BCA">
        <w:rPr>
          <w:b/>
          <w:i/>
        </w:rPr>
        <w:t>étape</w:t>
      </w:r>
      <w:r w:rsidR="00210BCA" w:rsidRPr="00210BCA">
        <w:rPr>
          <w:b/>
          <w:i/>
        </w:rPr>
        <w:t xml:space="preserve"> 3)&gt;</w:t>
      </w:r>
    </w:p>
    <w:p w:rsidR="00210BCA" w:rsidRDefault="00210BCA" w:rsidP="00210BCA">
      <w:pPr>
        <w:spacing w:after="0"/>
      </w:pPr>
    </w:p>
    <w:p w:rsidR="00210BCA" w:rsidRDefault="00210BCA" w:rsidP="00210BCA">
      <w:pPr>
        <w:spacing w:after="0"/>
      </w:pPr>
      <w:r>
        <w:t xml:space="preserve">3) on </w:t>
      </w:r>
      <w:r>
        <w:t>parcourt</w:t>
      </w:r>
      <w:r>
        <w:t xml:space="preserve"> le TABLEAU</w:t>
      </w:r>
      <w:r w:rsidR="006E6E60">
        <w:t>_</w:t>
      </w:r>
      <w:r>
        <w:t>DE</w:t>
      </w:r>
      <w:r w:rsidR="006E6E60">
        <w:t>_</w:t>
      </w:r>
      <w:r>
        <w:t>CASES</w:t>
      </w:r>
      <w:r w:rsidR="006E6E60">
        <w:t>_</w:t>
      </w:r>
      <w:r>
        <w:t>B</w:t>
      </w:r>
      <w:bookmarkStart w:id="0" w:name="_GoBack"/>
      <w:bookmarkEnd w:id="0"/>
      <w:r>
        <w:t>ATEAU de l'</w:t>
      </w:r>
      <w:r>
        <w:t>adversaire</w:t>
      </w:r>
    </w:p>
    <w:p w:rsidR="00210BCA" w:rsidRDefault="00210BCA" w:rsidP="00210BCA">
      <w:pPr>
        <w:spacing w:after="0"/>
      </w:pPr>
      <w:r>
        <w:tab/>
        <w:t>3.1)</w:t>
      </w:r>
      <w:r>
        <w:t xml:space="preserve"> </w:t>
      </w:r>
      <w:r>
        <w:t xml:space="preserve">si la CASE y figure: </w:t>
      </w:r>
      <w:r>
        <w:tab/>
      </w:r>
    </w:p>
    <w:p w:rsidR="00210BCA" w:rsidRDefault="00210BCA" w:rsidP="00210BCA">
      <w:pPr>
        <w:spacing w:after="0"/>
      </w:pPr>
      <w:r>
        <w:tab/>
      </w:r>
      <w:r>
        <w:tab/>
        <w:t>- on affiche "touché"</w:t>
      </w:r>
    </w:p>
    <w:p w:rsidR="00210BCA" w:rsidRDefault="00210BCA" w:rsidP="00210BCA">
      <w:pPr>
        <w:spacing w:after="0"/>
      </w:pPr>
      <w:r>
        <w:tab/>
      </w:r>
      <w:r>
        <w:tab/>
        <w:t xml:space="preserve">- on </w:t>
      </w:r>
      <w:r>
        <w:t>colore</w:t>
      </w:r>
      <w:r>
        <w:t xml:space="preserve"> en rouge la CASE sur le PLATEAU_COUP_JOUEE</w:t>
      </w:r>
    </w:p>
    <w:p w:rsidR="00210BCA" w:rsidRDefault="00210BCA" w:rsidP="00210BCA">
      <w:pPr>
        <w:spacing w:after="0"/>
      </w:pPr>
      <w:r>
        <w:tab/>
      </w:r>
      <w:r>
        <w:tab/>
        <w:t>- on efface du TABLEAU_DE_CASES_BATEAU de l'</w:t>
      </w:r>
      <w:r>
        <w:t>adversaire</w:t>
      </w:r>
      <w:r>
        <w:t xml:space="preserve"> la CASE touchée</w:t>
      </w:r>
    </w:p>
    <w:p w:rsidR="00210BCA" w:rsidRDefault="00210BCA" w:rsidP="00210BCA">
      <w:pPr>
        <w:spacing w:after="0"/>
      </w:pPr>
      <w:r>
        <w:tab/>
      </w:r>
      <w:r>
        <w:tab/>
        <w:t>- on check la taille du TABLEAU_DE_CASES_BATEAU de l'</w:t>
      </w:r>
      <w:r>
        <w:t>adversaire</w:t>
      </w:r>
      <w:r>
        <w:t>:</w:t>
      </w:r>
      <w:r>
        <w:tab/>
      </w:r>
    </w:p>
    <w:p w:rsidR="00210BCA" w:rsidRDefault="00210BCA" w:rsidP="00210BCA">
      <w:pPr>
        <w:spacing w:after="0"/>
      </w:pPr>
      <w:r>
        <w:tab/>
      </w:r>
      <w:r>
        <w:tab/>
      </w:r>
      <w:r>
        <w:tab/>
        <w:t>3.1.1)</w:t>
      </w:r>
      <w:r>
        <w:t xml:space="preserve"> </w:t>
      </w:r>
      <w:r>
        <w:t xml:space="preserve">si TABLEAU_DE_CASES_BATEAU de l'adversaire est vide: </w:t>
      </w:r>
    </w:p>
    <w:p w:rsidR="00FC34DC" w:rsidRDefault="00210BCA" w:rsidP="00210BCA">
      <w:pPr>
        <w:spacing w:after="0"/>
      </w:pPr>
      <w:r>
        <w:tab/>
      </w:r>
      <w:r>
        <w:tab/>
      </w:r>
      <w:r>
        <w:tab/>
      </w:r>
      <w:r>
        <w:tab/>
        <w:t>- on affiche "partie gagnée</w:t>
      </w:r>
      <w:r w:rsidRPr="00210BCA">
        <w:t>",</w:t>
      </w:r>
    </w:p>
    <w:p w:rsidR="00210BCA" w:rsidRDefault="00FC34DC" w:rsidP="00FC34DC">
      <w:pPr>
        <w:spacing w:after="0"/>
        <w:ind w:left="2124" w:firstLine="708"/>
      </w:pPr>
      <w:r>
        <w:t>-</w:t>
      </w:r>
      <w:r w:rsidR="00210BCA" w:rsidRPr="00210BCA">
        <w:rPr>
          <w:b/>
          <w:i/>
        </w:rPr>
        <w:t xml:space="preserve"> &lt;fin de partie&gt;</w:t>
      </w:r>
    </w:p>
    <w:p w:rsidR="00210BCA" w:rsidRDefault="00210BCA" w:rsidP="00210BCA">
      <w:pPr>
        <w:spacing w:after="0"/>
      </w:pPr>
      <w:r>
        <w:tab/>
      </w:r>
      <w:r>
        <w:tab/>
      </w:r>
      <w:r>
        <w:tab/>
        <w:t>3.3.2)</w:t>
      </w:r>
      <w:r>
        <w:t xml:space="preserve"> </w:t>
      </w:r>
      <w:r>
        <w:t>si TABLEAU_DE_CASES_BATEAU de l'</w:t>
      </w:r>
      <w:r w:rsidR="00FC34DC">
        <w:t>adversaire</w:t>
      </w:r>
      <w:r>
        <w:t xml:space="preserve"> n'est pas vide: </w:t>
      </w:r>
    </w:p>
    <w:p w:rsidR="00210BCA" w:rsidRDefault="00210BCA" w:rsidP="00210BCA">
      <w:pPr>
        <w:spacing w:after="0"/>
      </w:pPr>
      <w:r>
        <w:tab/>
      </w:r>
      <w:r>
        <w:tab/>
      </w:r>
      <w:r>
        <w:tab/>
      </w:r>
      <w:r>
        <w:tab/>
        <w:t xml:space="preserve">- </w:t>
      </w:r>
      <w:r w:rsidRPr="00FC34DC">
        <w:rPr>
          <w:b/>
          <w:i/>
        </w:rPr>
        <w:t>&lt;on passe la main au Joueur_2&gt;</w:t>
      </w:r>
    </w:p>
    <w:p w:rsidR="00210BCA" w:rsidRDefault="00210BCA" w:rsidP="00210BCA">
      <w:pPr>
        <w:spacing w:after="0"/>
      </w:pPr>
      <w:r>
        <w:tab/>
        <w:t>3.2)</w:t>
      </w:r>
      <w:r w:rsidR="00FC34DC">
        <w:t xml:space="preserve"> </w:t>
      </w:r>
      <w:r>
        <w:t>si la CASE n'y figure pas:</w:t>
      </w:r>
      <w:r>
        <w:tab/>
      </w:r>
    </w:p>
    <w:p w:rsidR="00210BCA" w:rsidRDefault="00210BCA" w:rsidP="00210BCA">
      <w:pPr>
        <w:spacing w:after="0"/>
      </w:pPr>
      <w:r>
        <w:tab/>
      </w:r>
      <w:r>
        <w:tab/>
        <w:t>- on affiche "raté"</w:t>
      </w:r>
    </w:p>
    <w:p w:rsidR="00210BCA" w:rsidRDefault="00210BCA" w:rsidP="00210BCA">
      <w:pPr>
        <w:spacing w:after="0"/>
      </w:pPr>
      <w:r>
        <w:tab/>
      </w:r>
      <w:r>
        <w:tab/>
        <w:t xml:space="preserve">- on </w:t>
      </w:r>
      <w:r w:rsidR="00B42FC0">
        <w:t>colore</w:t>
      </w:r>
      <w:r>
        <w:t xml:space="preserve"> en blanc la CASE sur le PLATEAU_COUP_JOUEE</w:t>
      </w:r>
    </w:p>
    <w:p w:rsidR="006835E3" w:rsidRPr="00FC34DC" w:rsidRDefault="00210BCA" w:rsidP="00210BCA">
      <w:pPr>
        <w:spacing w:after="0"/>
        <w:rPr>
          <w:b/>
          <w:i/>
        </w:rPr>
      </w:pPr>
      <w:r>
        <w:tab/>
      </w:r>
      <w:r>
        <w:tab/>
        <w:t xml:space="preserve">- </w:t>
      </w:r>
      <w:r w:rsidRPr="00FC34DC">
        <w:rPr>
          <w:b/>
          <w:i/>
        </w:rPr>
        <w:t>&lt;on passe la main au Joueur_2&gt;</w:t>
      </w:r>
    </w:p>
    <w:sectPr w:rsidR="006835E3" w:rsidRPr="00FC3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BCA"/>
    <w:rsid w:val="000205C3"/>
    <w:rsid w:val="00171896"/>
    <w:rsid w:val="00210BCA"/>
    <w:rsid w:val="0032638F"/>
    <w:rsid w:val="0037375C"/>
    <w:rsid w:val="006405F5"/>
    <w:rsid w:val="006E6E60"/>
    <w:rsid w:val="007E4F3C"/>
    <w:rsid w:val="00B42FC0"/>
    <w:rsid w:val="00FC34DC"/>
    <w:rsid w:val="00FC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0B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0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B293E056</Template>
  <TotalTime>48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Valence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Pierre-alexis Krstic</dc:creator>
  <cp:lastModifiedBy>Pierre-alexis Krstic</cp:lastModifiedBy>
  <cp:revision>7</cp:revision>
  <cp:lastPrinted>2014-02-17T17:36:00Z</cp:lastPrinted>
  <dcterms:created xsi:type="dcterms:W3CDTF">2014-02-17T16:50:00Z</dcterms:created>
  <dcterms:modified xsi:type="dcterms:W3CDTF">2014-02-17T17:38:00Z</dcterms:modified>
</cp:coreProperties>
</file>